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2EEB7" w14:textId="77777777" w:rsidR="000A51A5" w:rsidRDefault="00AD74D4" w:rsidP="00AD74D4">
      <w:pPr>
        <w:pStyle w:val="Heading3"/>
      </w:pPr>
      <w:r>
        <w:t>Benin Work Space</w:t>
      </w:r>
    </w:p>
    <w:p w14:paraId="1CFCC53D" w14:textId="57FF3FE1" w:rsidR="000A51A5" w:rsidRPr="00ED7245" w:rsidRDefault="00AD74D4" w:rsidP="00ED7245">
      <w:pPr>
        <w:pStyle w:val="BlockText"/>
        <w:rPr>
          <w:lang w:val="fr-FR"/>
        </w:rPr>
      </w:pPr>
      <w:r>
        <w:tab/>
      </w:r>
      <w:proofErr w:type="spellStart"/>
      <w:r w:rsidRPr="00AD74D4">
        <w:rPr>
          <w:lang w:val="fr-FR"/>
        </w:rPr>
        <w:t>Platforme</w:t>
      </w:r>
      <w:proofErr w:type="spellEnd"/>
      <w:r>
        <w:t xml:space="preserve"> </w:t>
      </w:r>
      <w:r>
        <w:rPr>
          <w:lang w:val="fr-FR"/>
        </w:rPr>
        <w:t>web dédier au</w:t>
      </w:r>
      <w:r w:rsidR="008A653E">
        <w:rPr>
          <w:lang w:val="fr-FR"/>
        </w:rPr>
        <w:t>x</w:t>
      </w:r>
      <w:r>
        <w:rPr>
          <w:lang w:val="fr-FR"/>
        </w:rPr>
        <w:t xml:space="preserve"> entreprise</w:t>
      </w:r>
      <w:r w:rsidR="008A653E">
        <w:rPr>
          <w:lang w:val="fr-FR"/>
        </w:rPr>
        <w:t>s</w:t>
      </w:r>
      <w:r>
        <w:rPr>
          <w:lang w:val="fr-FR"/>
        </w:rPr>
        <w:t xml:space="preserve"> béninoise et aux particuliers. Elle aura pour but de permettre aux particuliers d’avoir connaissance des entreprises disponible dans leurs régions et ailleurs et de pouvoir faire des demandes de stages et d’emploi. Elle permettra aussi aux entreprises de se faire connaître et de poster des offres d’emploi ainsi </w:t>
      </w:r>
      <w:r w:rsidR="00ED7245">
        <w:rPr>
          <w:lang w:val="fr-FR"/>
        </w:rPr>
        <w:t xml:space="preserve">qu’aux prestataires de proposer leurs services. </w:t>
      </w:r>
    </w:p>
    <w:p w14:paraId="28277813" w14:textId="77777777" w:rsidR="00AD74D4" w:rsidRPr="00ED7245" w:rsidRDefault="00AD74D4" w:rsidP="00AD74D4">
      <w:pPr>
        <w:pStyle w:val="Heading2"/>
        <w:rPr>
          <w:u w:val="single"/>
          <w:lang w:val="fr-FR"/>
        </w:rPr>
      </w:pPr>
      <w:proofErr w:type="spellStart"/>
      <w:r>
        <w:t>E</w:t>
      </w:r>
      <w:r w:rsidR="00ED7245">
        <w:t>space</w:t>
      </w:r>
      <w:proofErr w:type="spellEnd"/>
      <w:r w:rsidR="00ED7245">
        <w:rPr>
          <w:u w:val="single"/>
        </w:rPr>
        <w:t xml:space="preserve"> </w:t>
      </w:r>
      <w:proofErr w:type="spellStart"/>
      <w:r w:rsidR="00ED7245">
        <w:rPr>
          <w:u w:val="single"/>
        </w:rPr>
        <w:t>Particulier</w:t>
      </w:r>
      <w:proofErr w:type="spellEnd"/>
    </w:p>
    <w:p w14:paraId="0D362C40" w14:textId="77777777" w:rsidR="000A51A5" w:rsidRDefault="000A51A5">
      <w:pPr>
        <w:pStyle w:val="Heading2"/>
        <w:rPr>
          <w:lang w:val="fr-FR"/>
        </w:rPr>
      </w:pPr>
    </w:p>
    <w:p w14:paraId="724C4154" w14:textId="0F0D734A" w:rsidR="00ED7245" w:rsidRDefault="00ED7245" w:rsidP="00ED7245">
      <w:pPr>
        <w:rPr>
          <w:sz w:val="28"/>
          <w:szCs w:val="28"/>
          <w:lang w:val="fr-FR"/>
        </w:rPr>
      </w:pPr>
      <w:r>
        <w:rPr>
          <w:sz w:val="28"/>
          <w:szCs w:val="28"/>
          <w:lang w:val="fr-FR"/>
        </w:rPr>
        <w:tab/>
        <w:t>Ce</w:t>
      </w:r>
      <w:r w:rsidR="00045BF5">
        <w:rPr>
          <w:sz w:val="28"/>
          <w:szCs w:val="28"/>
          <w:lang w:val="fr-FR"/>
        </w:rPr>
        <w:t>t</w:t>
      </w:r>
      <w:r>
        <w:rPr>
          <w:sz w:val="28"/>
          <w:szCs w:val="28"/>
          <w:lang w:val="fr-FR"/>
        </w:rPr>
        <w:t xml:space="preserve"> espace permettra aux particuliers (utilisateurs) de cr</w:t>
      </w:r>
      <w:r w:rsidR="002A31C3">
        <w:rPr>
          <w:sz w:val="28"/>
          <w:szCs w:val="28"/>
          <w:lang w:val="fr-FR"/>
        </w:rPr>
        <w:t>éer un nouveau compte ou de se connecter en fournissant un certain nombre d’information les concernant. Une fois connecter, ils pourront voir la liste des entreprises disponibles ou faire une recherche selon sa région mais aussi avoir la possibilité de faire une demande de stage ou d’emploi sur la page de l’</w:t>
      </w:r>
      <w:r w:rsidR="00B21903">
        <w:rPr>
          <w:sz w:val="28"/>
          <w:szCs w:val="28"/>
          <w:lang w:val="fr-FR"/>
        </w:rPr>
        <w:t xml:space="preserve">entreprise choisie. </w:t>
      </w:r>
    </w:p>
    <w:p w14:paraId="7273288D" w14:textId="77777777" w:rsidR="00D32292" w:rsidRDefault="00D32292" w:rsidP="00D32292">
      <w:pPr>
        <w:pStyle w:val="Heading2"/>
        <w:rPr>
          <w:lang w:val="fr-FR"/>
        </w:rPr>
      </w:pPr>
      <w:r>
        <w:rPr>
          <w:u w:val="single"/>
          <w:lang w:val="fr-FR"/>
        </w:rPr>
        <w:t>Espace Entreprise</w:t>
      </w:r>
    </w:p>
    <w:p w14:paraId="46E79EEF" w14:textId="120C9DA6" w:rsidR="00D32292" w:rsidRDefault="00D32292" w:rsidP="00D32292">
      <w:pPr>
        <w:rPr>
          <w:sz w:val="28"/>
          <w:szCs w:val="28"/>
          <w:lang w:val="fr-FR"/>
        </w:rPr>
      </w:pPr>
      <w:r>
        <w:tab/>
      </w:r>
      <w:proofErr w:type="spellStart"/>
      <w:r>
        <w:rPr>
          <w:sz w:val="28"/>
          <w:szCs w:val="28"/>
        </w:rPr>
        <w:t>Ce</w:t>
      </w:r>
      <w:r w:rsidR="00045BF5">
        <w:rPr>
          <w:sz w:val="28"/>
          <w:szCs w:val="28"/>
        </w:rPr>
        <w:t>t</w:t>
      </w:r>
      <w:proofErr w:type="spellEnd"/>
      <w:r>
        <w:rPr>
          <w:sz w:val="28"/>
          <w:szCs w:val="28"/>
        </w:rPr>
        <w:t xml:space="preserve"> </w:t>
      </w:r>
      <w:proofErr w:type="spellStart"/>
      <w:r>
        <w:rPr>
          <w:sz w:val="28"/>
          <w:szCs w:val="28"/>
        </w:rPr>
        <w:t>espa</w:t>
      </w:r>
      <w:proofErr w:type="spellEnd"/>
      <w:r>
        <w:rPr>
          <w:sz w:val="28"/>
          <w:szCs w:val="28"/>
          <w:lang w:val="fr-FR"/>
        </w:rPr>
        <w:t xml:space="preserve">ce aura pour but de permettre aux entreprises de s’inscrire et de voir aussi bien les demandes (stage ou emploi) qui leur auront été </w:t>
      </w:r>
      <w:r w:rsidR="001A4F79">
        <w:rPr>
          <w:sz w:val="28"/>
          <w:szCs w:val="28"/>
          <w:lang w:val="fr-FR"/>
        </w:rPr>
        <w:t>envoyer mais aussi de poster des offres de d’emploi.</w:t>
      </w:r>
    </w:p>
    <w:p w14:paraId="3EC91E73" w14:textId="77777777" w:rsidR="001A4F79" w:rsidRDefault="001A4F79" w:rsidP="001A4F79">
      <w:pPr>
        <w:pStyle w:val="Heading2"/>
        <w:rPr>
          <w:lang w:val="fr-FR"/>
        </w:rPr>
      </w:pPr>
      <w:r>
        <w:rPr>
          <w:u w:val="single"/>
          <w:lang w:val="fr-FR"/>
        </w:rPr>
        <w:t>Espace Job</w:t>
      </w:r>
    </w:p>
    <w:p w14:paraId="44A203A2" w14:textId="0908B2E3" w:rsidR="001A4F79" w:rsidRDefault="001A4F79" w:rsidP="001A4F79">
      <w:pPr>
        <w:rPr>
          <w:sz w:val="28"/>
          <w:szCs w:val="28"/>
          <w:lang w:val="fr-FR"/>
        </w:rPr>
      </w:pPr>
      <w:r>
        <w:tab/>
      </w:r>
      <w:r>
        <w:rPr>
          <w:sz w:val="28"/>
          <w:szCs w:val="28"/>
          <w:lang w:val="fr-FR"/>
        </w:rPr>
        <w:t>Dans ce</w:t>
      </w:r>
      <w:r w:rsidR="00045BF5">
        <w:rPr>
          <w:sz w:val="28"/>
          <w:szCs w:val="28"/>
          <w:lang w:val="fr-FR"/>
        </w:rPr>
        <w:t>t</w:t>
      </w:r>
      <w:r>
        <w:rPr>
          <w:sz w:val="28"/>
          <w:szCs w:val="28"/>
          <w:lang w:val="fr-FR"/>
        </w:rPr>
        <w:t xml:space="preserve"> espace les particuliers pourront voir les offres d’</w:t>
      </w:r>
      <w:r w:rsidR="00CC100A">
        <w:rPr>
          <w:sz w:val="28"/>
          <w:szCs w:val="28"/>
          <w:lang w:val="fr-FR"/>
        </w:rPr>
        <w:t>emplois</w:t>
      </w:r>
      <w:r>
        <w:rPr>
          <w:sz w:val="28"/>
          <w:szCs w:val="28"/>
          <w:lang w:val="fr-FR"/>
        </w:rPr>
        <w:t xml:space="preserve"> poster par les entreprises</w:t>
      </w:r>
      <w:r w:rsidR="00CC100A">
        <w:rPr>
          <w:sz w:val="28"/>
          <w:szCs w:val="28"/>
          <w:lang w:val="fr-FR"/>
        </w:rPr>
        <w:t xml:space="preserve">. </w:t>
      </w:r>
    </w:p>
    <w:p w14:paraId="1672403C" w14:textId="77777777" w:rsidR="00CC100A" w:rsidRDefault="00CC100A" w:rsidP="00CC100A">
      <w:pPr>
        <w:pStyle w:val="Heading2"/>
        <w:rPr>
          <w:lang w:val="fr-FR"/>
        </w:rPr>
      </w:pPr>
      <w:r>
        <w:rPr>
          <w:u w:val="single"/>
          <w:lang w:val="fr-FR"/>
        </w:rPr>
        <w:lastRenderedPageBreak/>
        <w:t>Espace Job de vacance</w:t>
      </w:r>
    </w:p>
    <w:p w14:paraId="3817043B" w14:textId="2DC3702E" w:rsidR="00CC100A" w:rsidRDefault="00CC100A" w:rsidP="00CC100A">
      <w:pPr>
        <w:rPr>
          <w:sz w:val="28"/>
          <w:szCs w:val="28"/>
          <w:lang w:val="fr-FR"/>
        </w:rPr>
      </w:pPr>
      <w:r>
        <w:tab/>
      </w:r>
      <w:r>
        <w:rPr>
          <w:sz w:val="28"/>
          <w:szCs w:val="28"/>
          <w:lang w:val="fr-FR"/>
        </w:rPr>
        <w:t>Dans ce</w:t>
      </w:r>
      <w:r w:rsidR="00045BF5">
        <w:rPr>
          <w:sz w:val="28"/>
          <w:szCs w:val="28"/>
          <w:lang w:val="fr-FR"/>
        </w:rPr>
        <w:t>t</w:t>
      </w:r>
      <w:bookmarkStart w:id="0" w:name="_GoBack"/>
      <w:bookmarkEnd w:id="0"/>
      <w:r>
        <w:rPr>
          <w:sz w:val="28"/>
          <w:szCs w:val="28"/>
          <w:lang w:val="fr-FR"/>
        </w:rPr>
        <w:t xml:space="preserve"> espace les particuliers pourront voir les offres d</w:t>
      </w:r>
      <w:r>
        <w:rPr>
          <w:sz w:val="28"/>
          <w:szCs w:val="28"/>
          <w:lang w:val="fr-FR"/>
        </w:rPr>
        <w:t>e job de vacance</w:t>
      </w:r>
      <w:r>
        <w:rPr>
          <w:sz w:val="28"/>
          <w:szCs w:val="28"/>
          <w:lang w:val="fr-FR"/>
        </w:rPr>
        <w:t xml:space="preserve"> poster par les entreprises. </w:t>
      </w:r>
    </w:p>
    <w:p w14:paraId="660A1B61" w14:textId="77777777" w:rsidR="00CC100A" w:rsidRDefault="00CC100A" w:rsidP="00CC100A">
      <w:pPr>
        <w:pStyle w:val="Heading2"/>
      </w:pPr>
      <w:proofErr w:type="spellStart"/>
      <w:r>
        <w:rPr>
          <w:u w:val="single"/>
        </w:rPr>
        <w:t>Espace</w:t>
      </w:r>
      <w:proofErr w:type="spellEnd"/>
      <w:r>
        <w:rPr>
          <w:u w:val="single"/>
        </w:rPr>
        <w:t xml:space="preserve"> </w:t>
      </w:r>
      <w:proofErr w:type="spellStart"/>
      <w:r>
        <w:rPr>
          <w:u w:val="single"/>
        </w:rPr>
        <w:t>Prestataire</w:t>
      </w:r>
      <w:proofErr w:type="spellEnd"/>
    </w:p>
    <w:p w14:paraId="2CC9512D" w14:textId="77777777" w:rsidR="00CC100A" w:rsidRPr="00CC100A" w:rsidRDefault="00CC100A" w:rsidP="00CC100A">
      <w:pPr>
        <w:rPr>
          <w:sz w:val="28"/>
          <w:szCs w:val="28"/>
          <w:lang w:val="fr-FR"/>
        </w:rPr>
      </w:pPr>
      <w:r>
        <w:tab/>
      </w:r>
      <w:r w:rsidRPr="00CC100A">
        <w:rPr>
          <w:sz w:val="28"/>
          <w:szCs w:val="28"/>
          <w:lang w:val="fr-FR"/>
        </w:rPr>
        <w:t xml:space="preserve">Ici on se retrouvera l’espace de création de compte ou de connexion </w:t>
      </w:r>
      <w:r>
        <w:rPr>
          <w:sz w:val="28"/>
          <w:szCs w:val="28"/>
          <w:lang w:val="fr-FR"/>
        </w:rPr>
        <w:t xml:space="preserve">des prestataires. Ils y </w:t>
      </w:r>
      <w:proofErr w:type="gramStart"/>
      <w:r>
        <w:rPr>
          <w:sz w:val="28"/>
          <w:szCs w:val="28"/>
          <w:lang w:val="fr-FR"/>
        </w:rPr>
        <w:t>posterons</w:t>
      </w:r>
      <w:proofErr w:type="gramEnd"/>
      <w:r>
        <w:rPr>
          <w:sz w:val="28"/>
          <w:szCs w:val="28"/>
          <w:lang w:val="fr-FR"/>
        </w:rPr>
        <w:t xml:space="preserve"> des informations à propos d’eux ainsi que leurs offres de </w:t>
      </w:r>
      <w:r w:rsidR="000757B1">
        <w:rPr>
          <w:sz w:val="28"/>
          <w:szCs w:val="28"/>
          <w:lang w:val="fr-FR"/>
        </w:rPr>
        <w:t>prestation.</w:t>
      </w:r>
    </w:p>
    <w:p w14:paraId="423BE544" w14:textId="77777777" w:rsidR="000A51A5" w:rsidRDefault="000A51A5" w:rsidP="00ED7245">
      <w:pPr>
        <w:pStyle w:val="ListBullet"/>
        <w:numPr>
          <w:ilvl w:val="0"/>
          <w:numId w:val="0"/>
        </w:numPr>
        <w:ind w:left="389"/>
      </w:pPr>
    </w:p>
    <w:p w14:paraId="0ED74B35" w14:textId="77777777" w:rsidR="000A51A5" w:rsidRDefault="000A51A5"/>
    <w:sectPr w:rsidR="000A51A5">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135D5" w14:textId="77777777" w:rsidR="002B0409" w:rsidRDefault="002B0409">
      <w:pPr>
        <w:spacing w:after="0" w:line="240" w:lineRule="auto"/>
      </w:pPr>
      <w:r>
        <w:separator/>
      </w:r>
    </w:p>
  </w:endnote>
  <w:endnote w:type="continuationSeparator" w:id="0">
    <w:p w14:paraId="4BEB98D6" w14:textId="77777777" w:rsidR="002B0409" w:rsidRDefault="002B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5016D69" w14:textId="77777777" w:rsidR="000A51A5" w:rsidRDefault="002B0409">
        <w:pPr>
          <w:pStyle w:val="Footer"/>
        </w:pPr>
        <w:r>
          <w:fldChar w:fldCharType="begin"/>
        </w:r>
        <w:r>
          <w:instrText xml:space="preserve"> PAGE   \* MERGEFORMAT </w:instrText>
        </w:r>
        <w:r>
          <w:fldChar w:fldCharType="separate"/>
        </w:r>
        <w:r w:rsidR="00045BF5">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6EB82" w14:textId="77777777" w:rsidR="002B0409" w:rsidRDefault="002B0409">
      <w:pPr>
        <w:spacing w:after="0" w:line="240" w:lineRule="auto"/>
      </w:pPr>
      <w:r>
        <w:separator/>
      </w:r>
    </w:p>
  </w:footnote>
  <w:footnote w:type="continuationSeparator" w:id="0">
    <w:p w14:paraId="72507618" w14:textId="77777777" w:rsidR="002B0409" w:rsidRDefault="002B04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1552F"/>
    <w:multiLevelType w:val="hybridMultilevel"/>
    <w:tmpl w:val="CCB25E52"/>
    <w:lvl w:ilvl="0" w:tplc="45E02F08">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4" w:dllVersion="131078"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4"/>
    <w:rsid w:val="00045BF5"/>
    <w:rsid w:val="000757B1"/>
    <w:rsid w:val="000A51A5"/>
    <w:rsid w:val="00190685"/>
    <w:rsid w:val="001A4F79"/>
    <w:rsid w:val="002A31C3"/>
    <w:rsid w:val="002B0409"/>
    <w:rsid w:val="008A653E"/>
    <w:rsid w:val="00AD74D4"/>
    <w:rsid w:val="00B21903"/>
    <w:rsid w:val="00CC100A"/>
    <w:rsid w:val="00D32292"/>
    <w:rsid w:val="00ED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16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s-andchanou/Library/Containers/com.microsoft.Word/Data/Library/Caches/1033/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2C"/>
    <w:rsid w:val="0052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B628A66CAF44EA2F790FB49AD1B7A">
    <w:name w:val="519B628A66CAF44EA2F790FB49AD1B7A"/>
  </w:style>
  <w:style w:type="paragraph" w:customStyle="1" w:styleId="17B57B6CCFDB6345B731B48C07D294C9">
    <w:name w:val="17B57B6CCFDB6345B731B48C07D294C9"/>
  </w:style>
  <w:style w:type="paragraph" w:customStyle="1" w:styleId="B8133C7199A521459975EFA9A7A243FA">
    <w:name w:val="B8133C7199A521459975EFA9A7A243FA"/>
  </w:style>
  <w:style w:type="paragraph" w:customStyle="1" w:styleId="73C4DD99EDB5B748937C1F975761456B">
    <w:name w:val="73C4DD99EDB5B748937C1F975761456B"/>
  </w:style>
  <w:style w:type="paragraph" w:customStyle="1" w:styleId="4C43008B4796D84C8A9B86EF181EDA0F">
    <w:name w:val="4C43008B4796D84C8A9B86EF181EDA0F"/>
  </w:style>
  <w:style w:type="paragraph" w:customStyle="1" w:styleId="DF8749A95545ED4BA93ED6C45C52D02A">
    <w:name w:val="DF8749A95545ED4BA93ED6C45C52D02A"/>
  </w:style>
  <w:style w:type="paragraph" w:customStyle="1" w:styleId="EED342EDC422414A87CD6616A51E1249">
    <w:name w:val="EED342EDC422414A87CD6616A51E1249"/>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3092547097680949A356D63B38B399DD">
    <w:name w:val="3092547097680949A356D63B38B399DD"/>
  </w:style>
  <w:style w:type="paragraph" w:customStyle="1" w:styleId="59F63D1BA1FC3B4591505259334084E2">
    <w:name w:val="59F63D1BA1FC3B4591505259334084E2"/>
  </w:style>
  <w:style w:type="paragraph" w:customStyle="1" w:styleId="FED9BF41269B6C4D9E18F11660A8428E">
    <w:name w:val="FED9BF41269B6C4D9E18F11660A8428E"/>
  </w:style>
  <w:style w:type="paragraph" w:customStyle="1" w:styleId="744384BD92CC0748B146DBD52BBF04C0">
    <w:name w:val="744384BD92CC0748B146DBD52BBF04C0"/>
  </w:style>
  <w:style w:type="paragraph" w:customStyle="1" w:styleId="5B8E2F1430523645B35BDD6387A116DE">
    <w:name w:val="5B8E2F1430523645B35BDD6387A116DE"/>
  </w:style>
  <w:style w:type="paragraph" w:customStyle="1" w:styleId="2F9E62A5165E654493E136229F5F00B4">
    <w:name w:val="2F9E62A5165E654493E136229F5F00B4"/>
  </w:style>
  <w:style w:type="paragraph" w:customStyle="1" w:styleId="0E625B2ECAB3D342A422367B74DC9FD7">
    <w:name w:val="0E625B2ECAB3D342A422367B74DC9FD7"/>
  </w:style>
  <w:style w:type="paragraph" w:customStyle="1" w:styleId="50A7AC71631728479ADC2B052643A19F">
    <w:name w:val="50A7AC71631728479ADC2B052643A19F"/>
  </w:style>
  <w:style w:type="paragraph" w:customStyle="1" w:styleId="8133F1DC5B88FE4D9B7CE1E410AA974A">
    <w:name w:val="8133F1DC5B88FE4D9B7CE1E410AA9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92</TotalTime>
  <Pages>2</Pages>
  <Words>219</Words>
  <Characters>1251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2017-09-13T09:14:00Z</dcterms:created>
  <dcterms:modified xsi:type="dcterms:W3CDTF">2017-09-13T20:02:00Z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